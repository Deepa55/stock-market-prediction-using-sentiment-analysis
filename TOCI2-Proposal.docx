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674CE" w14:textId="173F6DDB" w:rsidR="00A27C46" w:rsidRDefault="00A27C46" w:rsidP="00483617">
      <w:pPr>
        <w:pStyle w:val="Title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D54D" wp14:editId="5D1E94A8">
                <wp:simplePos x="0" y="0"/>
                <wp:positionH relativeFrom="column">
                  <wp:posOffset>3800475</wp:posOffset>
                </wp:positionH>
                <wp:positionV relativeFrom="paragraph">
                  <wp:posOffset>104775</wp:posOffset>
                </wp:positionV>
                <wp:extent cx="2590800" cy="87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0F40C" w14:textId="50DE0C42" w:rsidR="007E34B4" w:rsidRPr="007E34B4" w:rsidRDefault="009B2DB6" w:rsidP="007E34B4">
                            <w:pPr>
                              <w:pStyle w:val="Titl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Habiba Abbasi (b-14158018</w:t>
                            </w:r>
                            <w:r w:rsidR="00A27C46" w:rsidRPr="007E34B4">
                              <w:rPr>
                                <w:sz w:val="16"/>
                              </w:rPr>
                              <w:t>)</w:t>
                            </w:r>
                          </w:p>
                          <w:p w14:paraId="418C2951" w14:textId="55B5EDC4" w:rsidR="00A27C46" w:rsidRPr="007E34B4" w:rsidRDefault="009B2DB6" w:rsidP="007E34B4">
                            <w:pPr>
                              <w:pStyle w:val="Titl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Rabbia Anwar (b-14158062</w:t>
                            </w:r>
                            <w:r w:rsidR="00A27C46" w:rsidRPr="007E34B4">
                              <w:rPr>
                                <w:sz w:val="16"/>
                              </w:rPr>
                              <w:t>)</w:t>
                            </w:r>
                          </w:p>
                          <w:p w14:paraId="765E8DA9" w14:textId="1E10884E" w:rsidR="00A27C46" w:rsidRPr="007E34B4" w:rsidRDefault="009B2DB6" w:rsidP="007E34B4">
                            <w:pPr>
                              <w:pStyle w:val="Titl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Muhammad Younas (b-14158059</w:t>
                            </w:r>
                            <w:r w:rsidR="00A27C46" w:rsidRPr="007E34B4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D5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25pt;margin-top:8.25pt;width:204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" strokecolor="white [3212]">
                <v:textbox>
                  <w:txbxContent>
                    <w:p w14:paraId="3880F40C" w14:textId="50DE0C42" w:rsidR="007E34B4" w:rsidRPr="007E34B4" w:rsidRDefault="009B2DB6" w:rsidP="007E34B4">
                      <w:pPr>
                        <w:pStyle w:val="Title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Habiba Abbasi (b-14158018</w:t>
                      </w:r>
                      <w:r w:rsidR="00A27C46" w:rsidRPr="007E34B4">
                        <w:rPr>
                          <w:sz w:val="16"/>
                        </w:rPr>
                        <w:t>)</w:t>
                      </w:r>
                    </w:p>
                    <w:p w14:paraId="418C2951" w14:textId="55B5EDC4" w:rsidR="00A27C46" w:rsidRPr="007E34B4" w:rsidRDefault="009B2DB6" w:rsidP="007E34B4">
                      <w:pPr>
                        <w:pStyle w:val="Title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Rabbia Anwar (b-14158062</w:t>
                      </w:r>
                      <w:r w:rsidR="00A27C46" w:rsidRPr="007E34B4">
                        <w:rPr>
                          <w:sz w:val="16"/>
                        </w:rPr>
                        <w:t>)</w:t>
                      </w:r>
                    </w:p>
                    <w:p w14:paraId="765E8DA9" w14:textId="1E10884E" w:rsidR="00A27C46" w:rsidRPr="007E34B4" w:rsidRDefault="009B2DB6" w:rsidP="007E34B4">
                      <w:pPr>
                        <w:pStyle w:val="Title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Muhammad Younas (b-14158059</w:t>
                      </w:r>
                      <w:r w:rsidR="00A27C46" w:rsidRPr="007E34B4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PROJECT </w:t>
      </w:r>
      <w:r w:rsidR="00483617">
        <w:t>Proposal</w:t>
      </w:r>
      <w:r w:rsidR="0003742C">
        <w:br/>
      </w:r>
      <w:r w:rsidRPr="00372EB4">
        <w:rPr>
          <w:sz w:val="28"/>
        </w:rPr>
        <w:t>BSSE-IV (Morning)</w:t>
      </w:r>
    </w:p>
    <w:p w14:paraId="63A0D7B1" w14:textId="65B28DA3" w:rsidR="00A27C46" w:rsidRPr="00A27C46" w:rsidRDefault="00372EB4" w:rsidP="00483617">
      <w:pPr>
        <w:pStyle w:val="Title"/>
      </w:pPr>
      <w:r w:rsidRPr="00372EB4">
        <w:rPr>
          <w:sz w:val="18"/>
        </w:rPr>
        <w:t>submitted to:</w:t>
      </w:r>
      <w:r>
        <w:t xml:space="preserve"> </w:t>
      </w:r>
      <w:r w:rsidR="00483617">
        <w:rPr>
          <w:sz w:val="24"/>
        </w:rPr>
        <w:t>Ma’m Maryam Feroze</w:t>
      </w:r>
    </w:p>
    <w:p w14:paraId="7A62FBC2" w14:textId="6790DF81" w:rsidR="00CF4F7A" w:rsidRDefault="00793B0D" w:rsidP="00793B0D">
      <w:pPr>
        <w:pStyle w:val="Title"/>
      </w:pPr>
      <w:r>
        <w:rPr>
          <w:sz w:val="18"/>
        </w:rPr>
        <w:t>Subject</w:t>
      </w:r>
      <w:r w:rsidRPr="00372EB4">
        <w:rPr>
          <w:sz w:val="18"/>
        </w:rPr>
        <w:t>:</w:t>
      </w:r>
      <w:r>
        <w:t xml:space="preserve"> </w:t>
      </w:r>
      <w:r>
        <w:rPr>
          <w:sz w:val="24"/>
        </w:rPr>
        <w:t xml:space="preserve">TOCI(II) </w:t>
      </w:r>
    </w:p>
    <w:p w14:paraId="42614D38" w14:textId="7AE4C37F" w:rsidR="00CF4F7A" w:rsidRPr="007E34B4" w:rsidRDefault="0003742C">
      <w:pPr>
        <w:pStyle w:val="Heading1"/>
        <w:rPr>
          <w:sz w:val="32"/>
        </w:rPr>
      </w:pPr>
      <w:r w:rsidRPr="007E34B4">
        <w:rPr>
          <w:sz w:val="32"/>
        </w:rPr>
        <w:t>Overview</w:t>
      </w:r>
    </w:p>
    <w:p w14:paraId="29DC2E0B" w14:textId="6F43B7D7" w:rsidR="00CF4F7A" w:rsidRDefault="0003742C">
      <w:pPr>
        <w:pStyle w:val="Heading2"/>
        <w:rPr>
          <w:sz w:val="28"/>
        </w:rPr>
      </w:pPr>
      <w:r w:rsidRPr="007E34B4">
        <w:rPr>
          <w:sz w:val="28"/>
        </w:rPr>
        <w:t xml:space="preserve">Project </w:t>
      </w:r>
      <w:r w:rsidR="00AB4F10">
        <w:rPr>
          <w:sz w:val="28"/>
        </w:rPr>
        <w:t>Intro</w:t>
      </w:r>
    </w:p>
    <w:p w14:paraId="09495B5E" w14:textId="5F8B66AB" w:rsidR="00624B12" w:rsidRDefault="00040E21" w:rsidP="00F45CFB">
      <w:pPr>
        <w:rPr>
          <w:sz w:val="22"/>
          <w:szCs w:val="22"/>
        </w:rPr>
      </w:pPr>
      <w:r w:rsidRPr="00040E21">
        <w:rPr>
          <w:sz w:val="22"/>
          <w:szCs w:val="22"/>
        </w:rPr>
        <w:t>Providing non-linear learning and smooth interpolation capabilities neural</w:t>
      </w:r>
      <w:r>
        <w:rPr>
          <w:sz w:val="22"/>
          <w:szCs w:val="22"/>
        </w:rPr>
        <w:t xml:space="preserve"> networks are </w:t>
      </w:r>
      <w:r w:rsidRPr="00040E21">
        <w:rPr>
          <w:sz w:val="22"/>
          <w:szCs w:val="22"/>
        </w:rPr>
        <w:t>presenting an interesting alternative to traditional concepts</w:t>
      </w:r>
      <w:r>
        <w:rPr>
          <w:sz w:val="22"/>
          <w:szCs w:val="22"/>
        </w:rPr>
        <w:t xml:space="preserve"> </w:t>
      </w:r>
      <w:r w:rsidRPr="00040E21">
        <w:rPr>
          <w:sz w:val="22"/>
          <w:szCs w:val="22"/>
        </w:rPr>
        <w:t>for solving problems with regard to prediction of financial markets.</w:t>
      </w:r>
      <w:r>
        <w:rPr>
          <w:sz w:val="22"/>
          <w:szCs w:val="22"/>
        </w:rPr>
        <w:t xml:space="preserve">This system should helps </w:t>
      </w:r>
      <w:r w:rsidR="00A34314">
        <w:rPr>
          <w:sz w:val="22"/>
          <w:szCs w:val="22"/>
        </w:rPr>
        <w:t>stockholders</w:t>
      </w:r>
      <w:r>
        <w:rPr>
          <w:sz w:val="22"/>
          <w:szCs w:val="22"/>
        </w:rPr>
        <w:t xml:space="preserve"> in</w:t>
      </w:r>
      <w:r w:rsidRPr="00040E21">
        <w:rPr>
          <w:sz w:val="22"/>
          <w:szCs w:val="22"/>
        </w:rPr>
        <w:t xml:space="preserve"> buying and selling timing prediction Stock Exchange.</w:t>
      </w:r>
      <w:r>
        <w:rPr>
          <w:sz w:val="22"/>
          <w:szCs w:val="22"/>
        </w:rPr>
        <w:t xml:space="preserve"> </w:t>
      </w:r>
      <w:r w:rsidRPr="00040E21">
        <w:rPr>
          <w:sz w:val="22"/>
          <w:szCs w:val="22"/>
        </w:rPr>
        <w:t>I</w:t>
      </w:r>
      <w:r>
        <w:rPr>
          <w:sz w:val="22"/>
          <w:szCs w:val="22"/>
        </w:rPr>
        <w:t xml:space="preserve">n this system, a neural network </w:t>
      </w:r>
      <w:r w:rsidRPr="00040E21">
        <w:rPr>
          <w:sz w:val="22"/>
          <w:szCs w:val="22"/>
        </w:rPr>
        <w:t>learned</w:t>
      </w:r>
      <w:r w:rsidR="003F4034">
        <w:rPr>
          <w:sz w:val="22"/>
          <w:szCs w:val="22"/>
        </w:rPr>
        <w:t xml:space="preserve">(using evolutionary </w:t>
      </w:r>
      <w:r w:rsidR="00103878">
        <w:rPr>
          <w:sz w:val="22"/>
          <w:szCs w:val="22"/>
        </w:rPr>
        <w:t>technique</w:t>
      </w:r>
      <w:r w:rsidR="003F4034">
        <w:rPr>
          <w:sz w:val="22"/>
          <w:szCs w:val="22"/>
        </w:rPr>
        <w:t>)</w:t>
      </w:r>
      <w:r w:rsidRPr="00040E21">
        <w:rPr>
          <w:sz w:val="22"/>
          <w:szCs w:val="22"/>
        </w:rPr>
        <w:t xml:space="preserve"> the relationship between various</w:t>
      </w:r>
      <w:r>
        <w:rPr>
          <w:sz w:val="22"/>
          <w:szCs w:val="22"/>
        </w:rPr>
        <w:t xml:space="preserve"> </w:t>
      </w:r>
      <w:r w:rsidRPr="00040E21">
        <w:rPr>
          <w:sz w:val="22"/>
          <w:szCs w:val="22"/>
        </w:rPr>
        <w:t>technical and econ</w:t>
      </w:r>
      <w:r>
        <w:rPr>
          <w:sz w:val="22"/>
          <w:szCs w:val="22"/>
        </w:rPr>
        <w:t xml:space="preserve">omic indexes and the timing for </w:t>
      </w:r>
      <w:r w:rsidRPr="00040E21">
        <w:rPr>
          <w:sz w:val="22"/>
          <w:szCs w:val="22"/>
        </w:rPr>
        <w:t>when to buy and sell stocks.</w:t>
      </w:r>
      <w:r w:rsidR="00F45CFB">
        <w:rPr>
          <w:sz w:val="22"/>
          <w:szCs w:val="22"/>
        </w:rPr>
        <w:t>T</w:t>
      </w:r>
      <w:bookmarkStart w:id="0" w:name="_GoBack"/>
      <w:bookmarkEnd w:id="0"/>
      <w:r w:rsidR="00B2124F">
        <w:rPr>
          <w:sz w:val="22"/>
          <w:szCs w:val="22"/>
        </w:rPr>
        <w:t>h</w:t>
      </w:r>
      <w:r w:rsidR="00B2124F" w:rsidRPr="00B2124F">
        <w:rPr>
          <w:sz w:val="22"/>
          <w:szCs w:val="22"/>
        </w:rPr>
        <w:t xml:space="preserve">is </w:t>
      </w:r>
      <w:r w:rsidR="00B2124F">
        <w:rPr>
          <w:sz w:val="22"/>
          <w:szCs w:val="22"/>
        </w:rPr>
        <w:t>system</w:t>
      </w:r>
      <w:r w:rsidR="00B2124F" w:rsidRPr="00B2124F">
        <w:rPr>
          <w:sz w:val="22"/>
          <w:szCs w:val="22"/>
        </w:rPr>
        <w:t xml:space="preserve"> proposes a</w:t>
      </w:r>
      <w:r w:rsidR="00B2124F">
        <w:rPr>
          <w:sz w:val="22"/>
          <w:szCs w:val="22"/>
        </w:rPr>
        <w:t xml:space="preserve"> </w:t>
      </w:r>
      <w:r w:rsidR="00B2124F" w:rsidRPr="00B2124F">
        <w:rPr>
          <w:sz w:val="22"/>
          <w:szCs w:val="22"/>
        </w:rPr>
        <w:t>hybri</w:t>
      </w:r>
      <w:r w:rsidR="00B2124F">
        <w:rPr>
          <w:sz w:val="22"/>
          <w:szCs w:val="22"/>
        </w:rPr>
        <w:t xml:space="preserve">d artificial intelligence model </w:t>
      </w:r>
      <w:r w:rsidR="00B2124F" w:rsidRPr="00B2124F">
        <w:rPr>
          <w:sz w:val="22"/>
          <w:szCs w:val="22"/>
        </w:rPr>
        <w:t>for stock exchange index forecasting, the</w:t>
      </w:r>
      <w:r w:rsidR="00B2124F">
        <w:rPr>
          <w:sz w:val="22"/>
          <w:szCs w:val="22"/>
        </w:rPr>
        <w:t xml:space="preserve"> </w:t>
      </w:r>
      <w:r w:rsidR="00B2124F" w:rsidRPr="00B2124F">
        <w:rPr>
          <w:sz w:val="22"/>
          <w:szCs w:val="22"/>
        </w:rPr>
        <w:t>model is a combin</w:t>
      </w:r>
      <w:r w:rsidR="00B2124F">
        <w:rPr>
          <w:sz w:val="22"/>
          <w:szCs w:val="22"/>
        </w:rPr>
        <w:t xml:space="preserve">ation of genetic algorithms and </w:t>
      </w:r>
      <w:r w:rsidR="00B2124F" w:rsidRPr="00B2124F">
        <w:rPr>
          <w:sz w:val="22"/>
          <w:szCs w:val="22"/>
        </w:rPr>
        <w:t>feedforward neural networks.</w:t>
      </w:r>
      <w:r w:rsidR="00B2124F">
        <w:rPr>
          <w:sz w:val="22"/>
          <w:szCs w:val="22"/>
        </w:rPr>
        <w:t xml:space="preserve"> </w:t>
      </w:r>
      <w:r w:rsidR="00B2124F" w:rsidRPr="00B2124F">
        <w:rPr>
          <w:sz w:val="22"/>
          <w:szCs w:val="22"/>
        </w:rPr>
        <w:t>Actually it evolves neural network weights by using genetic algorithms.</w:t>
      </w:r>
    </w:p>
    <w:p w14:paraId="74F864D2" w14:textId="03B2CD28" w:rsidR="000866A7" w:rsidRDefault="000866A7" w:rsidP="000866A7">
      <w:pPr>
        <w:pStyle w:val="Heading2"/>
        <w:rPr>
          <w:sz w:val="28"/>
        </w:rPr>
      </w:pPr>
      <w:r>
        <w:rPr>
          <w:sz w:val="28"/>
        </w:rPr>
        <w:t>Reference</w:t>
      </w:r>
    </w:p>
    <w:p w14:paraId="0E48374D" w14:textId="70B45053" w:rsidR="000866A7" w:rsidRDefault="000866A7" w:rsidP="008E7029"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https://pdfs.semanticscholar.org/46d5/fb49b6cc5e7c809b38b079f2dfb70bf2203f.pdf</w:t>
        </w:r>
      </w:hyperlink>
    </w:p>
    <w:p w14:paraId="06F16A5A" w14:textId="47AD3527" w:rsidR="000866A7" w:rsidRPr="00682411" w:rsidRDefault="000866A7" w:rsidP="00682411">
      <w:pPr>
        <w:rPr>
          <w:b/>
          <w:bCs/>
          <w:sz w:val="22"/>
          <w:szCs w:val="22"/>
        </w:rPr>
      </w:pPr>
      <w:r w:rsidRPr="009C0EDE">
        <w:rPr>
          <w:b/>
          <w:bCs/>
          <w:sz w:val="22"/>
          <w:szCs w:val="22"/>
        </w:rPr>
        <w:t>Developing an Evolutionary Neural Network Model for</w:t>
      </w:r>
      <w:r w:rsidRPr="009C0EDE">
        <w:rPr>
          <w:b/>
          <w:bCs/>
          <w:sz w:val="22"/>
          <w:szCs w:val="22"/>
        </w:rPr>
        <w:t xml:space="preserve"> </w:t>
      </w:r>
      <w:r w:rsidRPr="009C0EDE">
        <w:rPr>
          <w:b/>
          <w:bCs/>
          <w:sz w:val="22"/>
          <w:szCs w:val="22"/>
        </w:rPr>
        <w:t>Stock Index Forecasting</w:t>
      </w:r>
    </w:p>
    <w:sectPr w:rsidR="000866A7" w:rsidRPr="00682411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28328" w14:textId="77777777" w:rsidR="00906F50" w:rsidRDefault="00906F50">
      <w:pPr>
        <w:spacing w:after="0" w:line="240" w:lineRule="auto"/>
      </w:pPr>
      <w:r>
        <w:separator/>
      </w:r>
    </w:p>
  </w:endnote>
  <w:endnote w:type="continuationSeparator" w:id="0">
    <w:p w14:paraId="2E6F7E27" w14:textId="77777777" w:rsidR="00906F50" w:rsidRDefault="0090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B4B65" w14:textId="77777777" w:rsidR="00906F50" w:rsidRDefault="00906F50">
      <w:pPr>
        <w:spacing w:after="0" w:line="240" w:lineRule="auto"/>
      </w:pPr>
      <w:r>
        <w:separator/>
      </w:r>
    </w:p>
  </w:footnote>
  <w:footnote w:type="continuationSeparator" w:id="0">
    <w:p w14:paraId="0CB78C3E" w14:textId="77777777" w:rsidR="00906F50" w:rsidRDefault="0090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1F25" w14:textId="77777777" w:rsidR="00CF4F7A" w:rsidRDefault="0003742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A0FE" wp14:editId="5C15FE92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4201F" w14:textId="77777777" w:rsidR="00CF4F7A" w:rsidRDefault="000374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5CFB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DA0F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52D4201F" w14:textId="77777777" w:rsidR="00CF4F7A" w:rsidRDefault="000374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5CFB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5289"/>
    <w:multiLevelType w:val="hybridMultilevel"/>
    <w:tmpl w:val="41E4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D3F19"/>
    <w:multiLevelType w:val="hybridMultilevel"/>
    <w:tmpl w:val="D66E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1BE7"/>
    <w:multiLevelType w:val="hybridMultilevel"/>
    <w:tmpl w:val="4D7A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A1529"/>
    <w:multiLevelType w:val="hybridMultilevel"/>
    <w:tmpl w:val="D138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83EE8"/>
    <w:multiLevelType w:val="hybridMultilevel"/>
    <w:tmpl w:val="1626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46"/>
    <w:rsid w:val="0003742C"/>
    <w:rsid w:val="00040E21"/>
    <w:rsid w:val="000866A7"/>
    <w:rsid w:val="00103878"/>
    <w:rsid w:val="001B6FE8"/>
    <w:rsid w:val="00372EB4"/>
    <w:rsid w:val="003B47C0"/>
    <w:rsid w:val="003F4034"/>
    <w:rsid w:val="00483617"/>
    <w:rsid w:val="00624B12"/>
    <w:rsid w:val="00682411"/>
    <w:rsid w:val="00793B0D"/>
    <w:rsid w:val="007E34B4"/>
    <w:rsid w:val="00856024"/>
    <w:rsid w:val="008E7029"/>
    <w:rsid w:val="00906F50"/>
    <w:rsid w:val="00923B4B"/>
    <w:rsid w:val="009B2DB6"/>
    <w:rsid w:val="009C0EDE"/>
    <w:rsid w:val="00A27C46"/>
    <w:rsid w:val="00A34314"/>
    <w:rsid w:val="00AB4F10"/>
    <w:rsid w:val="00B2124F"/>
    <w:rsid w:val="00B4184B"/>
    <w:rsid w:val="00B72ADC"/>
    <w:rsid w:val="00CF4F7A"/>
    <w:rsid w:val="00D76E32"/>
    <w:rsid w:val="00DD12DF"/>
    <w:rsid w:val="00DD2350"/>
    <w:rsid w:val="00F45CFB"/>
    <w:rsid w:val="00FA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25E42"/>
  <w15:chartTrackingRefBased/>
  <w15:docId w15:val="{BF4C9326-8F13-4366-A374-8F8B1B1B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3B47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6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pdfs.semanticscholar.org/46d5/fb49b6cc5e7c809b38b079f2dfb70bf2203f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Fasih%20Khan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7E76D-CDD1-420E-BFE4-A0B859F1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Fasih Khan</dc:creator>
  <cp:keywords/>
  <cp:lastModifiedBy>Windows User</cp:lastModifiedBy>
  <cp:revision>15</cp:revision>
  <dcterms:created xsi:type="dcterms:W3CDTF">2018-04-20T01:21:00Z</dcterms:created>
  <dcterms:modified xsi:type="dcterms:W3CDTF">2018-04-20T01:55:00Z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